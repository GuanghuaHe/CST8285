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8E9" w:rsidRPr="00682C9F" w:rsidRDefault="003D08E9" w:rsidP="003D08E9">
      <w:pPr>
        <w:jc w:val="center"/>
        <w:rPr>
          <w:b/>
          <w:sz w:val="32"/>
          <w:szCs w:val="32"/>
        </w:rPr>
      </w:pPr>
      <w:r w:rsidRPr="00682C9F">
        <w:rPr>
          <w:b/>
          <w:sz w:val="32"/>
          <w:szCs w:val="32"/>
        </w:rPr>
        <w:t>CST8285</w:t>
      </w:r>
    </w:p>
    <w:p w:rsidR="003D08E9" w:rsidRPr="00682C9F" w:rsidRDefault="003D08E9" w:rsidP="003D08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4</w:t>
      </w:r>
      <w:r w:rsidRPr="00682C9F">
        <w:rPr>
          <w:b/>
          <w:sz w:val="32"/>
          <w:szCs w:val="32"/>
        </w:rPr>
        <w:t xml:space="preserve"> Mark Breakdown</w:t>
      </w:r>
    </w:p>
    <w:p w:rsidR="003D08E9" w:rsidRPr="00682C9F" w:rsidRDefault="003D08E9" w:rsidP="003D08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Possible points: </w:t>
      </w:r>
      <w:r w:rsidR="00E746D1">
        <w:rPr>
          <w:b/>
          <w:sz w:val="32"/>
          <w:szCs w:val="32"/>
        </w:rPr>
        <w:t>6</w:t>
      </w:r>
      <w:r w:rsidR="000A231A">
        <w:rPr>
          <w:b/>
          <w:sz w:val="32"/>
          <w:szCs w:val="32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246"/>
      </w:tblGrid>
      <w:tr w:rsidR="003D08E9" w:rsidTr="002F4DF0">
        <w:tc>
          <w:tcPr>
            <w:tcW w:w="8330" w:type="dxa"/>
          </w:tcPr>
          <w:p w:rsidR="003D08E9" w:rsidRPr="00BB0636" w:rsidRDefault="003D08E9" w:rsidP="002F4DF0">
            <w:pPr>
              <w:rPr>
                <w:b/>
              </w:rPr>
            </w:pPr>
          </w:p>
        </w:tc>
        <w:tc>
          <w:tcPr>
            <w:tcW w:w="1246" w:type="dxa"/>
          </w:tcPr>
          <w:p w:rsidR="003D08E9" w:rsidRDefault="003D08E9" w:rsidP="002F4DF0">
            <w:r>
              <w:t>Your mark</w:t>
            </w:r>
          </w:p>
        </w:tc>
      </w:tr>
      <w:tr w:rsidR="003D08E9" w:rsidTr="002F4DF0">
        <w:tc>
          <w:tcPr>
            <w:tcW w:w="8330" w:type="dxa"/>
          </w:tcPr>
          <w:p w:rsidR="003D08E9" w:rsidRDefault="003D08E9" w:rsidP="002F4DF0">
            <w:pPr>
              <w:rPr>
                <w:b/>
              </w:rPr>
            </w:pPr>
            <w:r w:rsidRPr="00BB0636">
              <w:rPr>
                <w:b/>
              </w:rPr>
              <w:t>Lab Instructions Followed</w:t>
            </w:r>
            <w:r w:rsidR="000A231A">
              <w:rPr>
                <w:b/>
              </w:rPr>
              <w:t xml:space="preserve"> – </w:t>
            </w:r>
            <w:r w:rsidR="00E746D1">
              <w:rPr>
                <w:b/>
              </w:rPr>
              <w:t>5</w:t>
            </w:r>
            <w:r w:rsidR="000A231A">
              <w:rPr>
                <w:b/>
              </w:rPr>
              <w:t>3 points</w:t>
            </w:r>
          </w:p>
          <w:p w:rsidR="00CB449B" w:rsidRPr="00CB449B" w:rsidRDefault="00CB449B" w:rsidP="00CB44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External stylesheet linked properly (1 point)</w:t>
            </w:r>
          </w:p>
          <w:p w:rsidR="00CB449B" w:rsidRPr="00CB449B" w:rsidRDefault="00CB449B" w:rsidP="00CB44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&lt;title&gt; element changed</w:t>
            </w:r>
            <w:r w:rsidR="008F4C24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&lt;form&gt; element created properly, with method set to post, and actions set to javascript:void(0);</w:t>
            </w:r>
            <w:r w:rsidR="008F4C24">
              <w:t>(1 point)</w:t>
            </w:r>
          </w:p>
          <w:p w:rsidR="00CB449B" w:rsidRPr="00CB449B" w:rsidRDefault="00CB449B" w:rsidP="00CB44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Form elements created</w:t>
            </w:r>
            <w:r w:rsidR="008F4C24">
              <w:t xml:space="preserve"> (22 </w:t>
            </w:r>
            <w:r w:rsidR="007357AC">
              <w:t>points)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First name, textbox (</w:t>
            </w:r>
            <w:r w:rsidR="008F4C24">
              <w:t>1</w:t>
            </w:r>
            <w:r>
              <w:t xml:space="preserve">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Last Name, textbox (1</w:t>
            </w:r>
            <w:r w:rsidR="007357AC">
              <w:t xml:space="preserve"> </w:t>
            </w:r>
            <w:r>
              <w:t>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Address, textbox, size of 40 characters</w:t>
            </w:r>
            <w:r w:rsidR="007357AC">
              <w:t xml:space="preserve"> (</w:t>
            </w:r>
            <w:r w:rsidR="008F4C24">
              <w:t>2</w:t>
            </w:r>
            <w:r>
              <w:t xml:space="preserve"> points)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City, textbox (1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Province, dro</w:t>
            </w:r>
            <w:r w:rsidR="008F4C24">
              <w:t>pdown box, has all 13 options (2</w:t>
            </w:r>
            <w:r>
              <w:t xml:space="preserve"> points) </w:t>
            </w:r>
          </w:p>
          <w:p w:rsidR="00CB449B" w:rsidRPr="00CB449B" w:rsidRDefault="00CB449B" w:rsidP="00CB449B">
            <w:pPr>
              <w:pStyle w:val="ListParagraph"/>
              <w:numPr>
                <w:ilvl w:val="2"/>
                <w:numId w:val="2"/>
              </w:numPr>
              <w:rPr>
                <w:b/>
              </w:rPr>
            </w:pPr>
            <w:r>
              <w:t>option values are province abbreviation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Postal code, textbox, maxlength of 6</w:t>
            </w:r>
            <w:r w:rsidR="008F4C24">
              <w:t xml:space="preserve"> (2</w:t>
            </w:r>
            <w:r w:rsidR="007357AC">
              <w:t xml:space="preserve"> points)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Email Address, textbox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Home phone, textbox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Work phone, textbox</w:t>
            </w:r>
            <w:r w:rsidR="007357AC">
              <w:t xml:space="preserve"> ( 1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Credit card radio buttons</w:t>
            </w:r>
            <w:r w:rsidR="007357AC">
              <w:t xml:space="preserve"> </w:t>
            </w:r>
          </w:p>
          <w:p w:rsidR="00CB449B" w:rsidRPr="00CB449B" w:rsidRDefault="00CB449B" w:rsidP="00CB449B">
            <w:pPr>
              <w:pStyle w:val="ListParagraph"/>
              <w:numPr>
                <w:ilvl w:val="2"/>
                <w:numId w:val="2"/>
              </w:numPr>
              <w:rPr>
                <w:b/>
              </w:rPr>
            </w:pPr>
            <w:r>
              <w:t>Three buttons created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2"/>
                <w:numId w:val="2"/>
              </w:numPr>
              <w:rPr>
                <w:b/>
              </w:rPr>
            </w:pPr>
            <w:r>
              <w:t>Name for all 3 is the same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2"/>
                <w:numId w:val="2"/>
              </w:numPr>
              <w:rPr>
                <w:b/>
              </w:rPr>
            </w:pPr>
            <w:r>
              <w:t>Value for all 3 is set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Credit card number, textbox</w:t>
            </w:r>
            <w:r w:rsidR="007357AC">
              <w:t xml:space="preserve"> (1 point)</w:t>
            </w:r>
          </w:p>
          <w:p w:rsidR="00CB449B" w:rsidRPr="007357AC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Expiry date, maximum length set</w:t>
            </w:r>
            <w:r w:rsidR="007357AC">
              <w:t xml:space="preserve"> (1 point)</w:t>
            </w:r>
          </w:p>
          <w:p w:rsidR="007357AC" w:rsidRPr="007357AC" w:rsidRDefault="007357AC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Agree to terms, checkbox (1 point)</w:t>
            </w:r>
          </w:p>
          <w:p w:rsidR="007357AC" w:rsidRPr="007357AC" w:rsidRDefault="007357AC" w:rsidP="007357AC">
            <w:pPr>
              <w:pStyle w:val="ListParagraph"/>
              <w:numPr>
                <w:ilvl w:val="2"/>
                <w:numId w:val="2"/>
              </w:numPr>
              <w:rPr>
                <w:b/>
              </w:rPr>
            </w:pPr>
            <w:r>
              <w:t>Value set (1 point)</w:t>
            </w:r>
          </w:p>
          <w:p w:rsidR="007357AC" w:rsidRPr="007357AC" w:rsidRDefault="007357AC" w:rsidP="007357AC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Submit button (1 point)</w:t>
            </w:r>
          </w:p>
          <w:p w:rsidR="007357AC" w:rsidRPr="008F4C24" w:rsidRDefault="007357AC" w:rsidP="007357AC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Reset button (1 point)</w:t>
            </w:r>
          </w:p>
          <w:p w:rsidR="008F4C24" w:rsidRPr="008F4C24" w:rsidRDefault="008F4C24" w:rsidP="008F4C2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Two column table created in each fieldset (3 points)</w:t>
            </w:r>
          </w:p>
          <w:p w:rsidR="008F4C24" w:rsidRPr="008F4C24" w:rsidRDefault="008F4C24" w:rsidP="008F4C2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Asterisks included where required, surrounded by span tags with class of required (2 points)</w:t>
            </w:r>
          </w:p>
          <w:p w:rsidR="008F4C24" w:rsidRPr="008F4C24" w:rsidRDefault="008F4C24" w:rsidP="008F4C2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Credit card images displayed correctly, with alt attribute set (3 points)</w:t>
            </w:r>
          </w:p>
          <w:p w:rsidR="008F4C24" w:rsidRPr="000A231A" w:rsidRDefault="000A231A" w:rsidP="008F4C2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CSS rules (20 points)</w:t>
            </w:r>
          </w:p>
          <w:p w:rsidR="003D08E9" w:rsidRPr="00594C89" w:rsidRDefault="000A231A" w:rsidP="002F4DF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2 points per rule: 1 point for the selector, one for the properties/values</w:t>
            </w:r>
          </w:p>
        </w:tc>
        <w:tc>
          <w:tcPr>
            <w:tcW w:w="1246" w:type="dxa"/>
          </w:tcPr>
          <w:p w:rsidR="003D08E9" w:rsidRDefault="003D08E9" w:rsidP="002F4DF0"/>
          <w:p w:rsidR="000A231A" w:rsidRDefault="000A231A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>
            <w:r>
              <w:t>53</w:t>
            </w:r>
          </w:p>
        </w:tc>
      </w:tr>
      <w:tr w:rsidR="003D08E9" w:rsidTr="002F4DF0">
        <w:tc>
          <w:tcPr>
            <w:tcW w:w="8330" w:type="dxa"/>
          </w:tcPr>
          <w:p w:rsidR="003D08E9" w:rsidRDefault="003D08E9" w:rsidP="002F4DF0">
            <w:pPr>
              <w:rPr>
                <w:b/>
              </w:rPr>
            </w:pPr>
            <w:r w:rsidRPr="00BB0636">
              <w:rPr>
                <w:b/>
              </w:rPr>
              <w:t>Code Validates</w:t>
            </w:r>
            <w:r>
              <w:rPr>
                <w:b/>
              </w:rPr>
              <w:t xml:space="preserve"> </w:t>
            </w:r>
            <w:r w:rsidR="000A231A">
              <w:rPr>
                <w:b/>
              </w:rPr>
              <w:t xml:space="preserve"> - 4 points</w:t>
            </w:r>
          </w:p>
          <w:p w:rsidR="000A231A" w:rsidRDefault="000A231A" w:rsidP="000A231A">
            <w:pPr>
              <w:pStyle w:val="ListParagraph"/>
              <w:numPr>
                <w:ilvl w:val="0"/>
                <w:numId w:val="3"/>
              </w:numPr>
            </w:pPr>
            <w:r>
              <w:t>HTML code is valid</w:t>
            </w:r>
            <w:r w:rsidR="00103A5B">
              <w:t xml:space="preserve"> – including the screen shots</w:t>
            </w:r>
            <w:r>
              <w:t xml:space="preserve"> (2 points)</w:t>
            </w:r>
          </w:p>
          <w:p w:rsidR="003D08E9" w:rsidRDefault="000A231A" w:rsidP="002F4DF0">
            <w:pPr>
              <w:pStyle w:val="ListParagraph"/>
              <w:numPr>
                <w:ilvl w:val="0"/>
                <w:numId w:val="3"/>
              </w:numPr>
            </w:pPr>
            <w:r>
              <w:t>CSS code is valid</w:t>
            </w:r>
            <w:r w:rsidR="00103A5B">
              <w:t xml:space="preserve"> – including the screen shots</w:t>
            </w:r>
            <w:r>
              <w:t xml:space="preserve"> (2 points)</w:t>
            </w:r>
          </w:p>
        </w:tc>
        <w:tc>
          <w:tcPr>
            <w:tcW w:w="1246" w:type="dxa"/>
          </w:tcPr>
          <w:p w:rsidR="003D08E9" w:rsidRDefault="00FA4D3E" w:rsidP="002F4DF0">
            <w:r>
              <w:t>4</w:t>
            </w:r>
          </w:p>
        </w:tc>
      </w:tr>
      <w:tr w:rsidR="003D08E9" w:rsidTr="002F4DF0">
        <w:tc>
          <w:tcPr>
            <w:tcW w:w="8330" w:type="dxa"/>
          </w:tcPr>
          <w:p w:rsidR="003D08E9" w:rsidRDefault="003D08E9" w:rsidP="003D08E9">
            <w:r w:rsidRPr="00BB0636">
              <w:rPr>
                <w:b/>
              </w:rPr>
              <w:t>Submission Requirements</w:t>
            </w:r>
            <w:r w:rsidR="000A231A">
              <w:rPr>
                <w:b/>
              </w:rPr>
              <w:t xml:space="preserve"> – 3 points</w:t>
            </w:r>
          </w:p>
          <w:p w:rsidR="003D08E9" w:rsidRDefault="000A231A" w:rsidP="000A231A">
            <w:pPr>
              <w:pStyle w:val="ListParagraph"/>
              <w:numPr>
                <w:ilvl w:val="0"/>
                <w:numId w:val="4"/>
              </w:numPr>
            </w:pPr>
            <w:r>
              <w:t>Lab uploaded to webspace (2 points)</w:t>
            </w:r>
          </w:p>
          <w:p w:rsidR="003D08E9" w:rsidRDefault="000A231A" w:rsidP="002F4DF0">
            <w:pPr>
              <w:pStyle w:val="ListParagraph"/>
              <w:numPr>
                <w:ilvl w:val="0"/>
                <w:numId w:val="4"/>
              </w:numPr>
            </w:pPr>
            <w:r>
              <w:t>URL submitted to Blackboard (1 points)</w:t>
            </w:r>
          </w:p>
        </w:tc>
        <w:tc>
          <w:tcPr>
            <w:tcW w:w="1246" w:type="dxa"/>
          </w:tcPr>
          <w:p w:rsidR="003D08E9" w:rsidRDefault="00FA4D3E" w:rsidP="002F4DF0">
            <w:r>
              <w:t>3</w:t>
            </w:r>
          </w:p>
        </w:tc>
      </w:tr>
      <w:tr w:rsidR="003D08E9" w:rsidTr="002F4DF0">
        <w:tc>
          <w:tcPr>
            <w:tcW w:w="8330" w:type="dxa"/>
          </w:tcPr>
          <w:p w:rsidR="003D08E9" w:rsidRDefault="003D08E9" w:rsidP="002F4DF0">
            <w:r>
              <w:t>Total</w:t>
            </w:r>
          </w:p>
        </w:tc>
        <w:tc>
          <w:tcPr>
            <w:tcW w:w="1246" w:type="dxa"/>
          </w:tcPr>
          <w:p w:rsidR="003D08E9" w:rsidRDefault="00FA4D3E" w:rsidP="002F4DF0">
            <w:r>
              <w:t>60</w:t>
            </w:r>
            <w:bookmarkStart w:id="0" w:name="_GoBack"/>
            <w:bookmarkEnd w:id="0"/>
          </w:p>
        </w:tc>
      </w:tr>
    </w:tbl>
    <w:p w:rsidR="00E95869" w:rsidRPr="003D08E9" w:rsidRDefault="00FA4D3E" w:rsidP="00594C89"/>
    <w:sectPr w:rsidR="00E95869" w:rsidRPr="003D0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F510B"/>
    <w:multiLevelType w:val="hybridMultilevel"/>
    <w:tmpl w:val="BE4E6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53C0A"/>
    <w:multiLevelType w:val="hybridMultilevel"/>
    <w:tmpl w:val="0A7C8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E6695"/>
    <w:multiLevelType w:val="hybridMultilevel"/>
    <w:tmpl w:val="FB6295C0"/>
    <w:lvl w:ilvl="0" w:tplc="F806C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D753B"/>
    <w:multiLevelType w:val="hybridMultilevel"/>
    <w:tmpl w:val="66262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E9"/>
    <w:rsid w:val="000A231A"/>
    <w:rsid w:val="00103A5B"/>
    <w:rsid w:val="002525DE"/>
    <w:rsid w:val="003D08E9"/>
    <w:rsid w:val="00594C89"/>
    <w:rsid w:val="007357AC"/>
    <w:rsid w:val="008F4C24"/>
    <w:rsid w:val="00CB449B"/>
    <w:rsid w:val="00DE3F60"/>
    <w:rsid w:val="00E746D1"/>
    <w:rsid w:val="00F10EE6"/>
    <w:rsid w:val="00FA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1225F2B3.dotm</Template>
  <TotalTime>63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LaCasse</dc:creator>
  <cp:lastModifiedBy>Michael Freeman</cp:lastModifiedBy>
  <cp:revision>7</cp:revision>
  <dcterms:created xsi:type="dcterms:W3CDTF">2013-10-12T14:00:00Z</dcterms:created>
  <dcterms:modified xsi:type="dcterms:W3CDTF">2015-10-14T14:58:00Z</dcterms:modified>
</cp:coreProperties>
</file>